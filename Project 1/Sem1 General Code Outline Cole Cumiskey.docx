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8E646" w14:textId="77777777" w:rsidR="00023EFB" w:rsidRDefault="00000000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General Outline: Rock-Paper-Scissors in Java</w:t>
      </w:r>
    </w:p>
    <w:p w14:paraId="0AB6F036" w14:textId="77777777" w:rsidR="00023EFB" w:rsidRDefault="00000000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1. Import Statements</w:t>
      </w:r>
    </w:p>
    <w:p w14:paraId="272A06DC" w14:textId="77777777" w:rsidR="00023EFB" w:rsidRDefault="00000000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Import necessary Java utilities for user input (e.g., Scanner, Random).</w:t>
      </w:r>
    </w:p>
    <w:p w14:paraId="1255E517" w14:textId="77777777" w:rsidR="00023EFB" w:rsidRDefault="00000000">
      <w:r>
        <w:rPr>
          <w:noProof/>
          <w:sz w:val="36"/>
          <w:szCs w:val="36"/>
        </w:rPr>
        <mc:AlternateContent>
          <mc:Choice Requires="wps">
            <w:drawing>
              <wp:inline distT="0" distB="0" distL="0" distR="0" wp14:anchorId="0A74BEB4" wp14:editId="3BC4A801">
                <wp:extent cx="41614728" cy="1271"/>
                <wp:effectExtent l="0" t="0" r="28572" b="36829"/>
                <wp:docPr id="1810262950" name="Horizontal Lin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A6093AE" id="Horizontal Line 198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04425B8E" w14:textId="77777777" w:rsidR="00023EFB" w:rsidRDefault="00000000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2. Class Definition</w:t>
      </w:r>
    </w:p>
    <w:p w14:paraId="00BF12E8" w14:textId="77777777" w:rsidR="00023EFB" w:rsidRDefault="00000000">
      <w:pPr>
        <w:rPr>
          <w:sz w:val="36"/>
          <w:szCs w:val="36"/>
        </w:rPr>
      </w:pPr>
      <w:r>
        <w:rPr>
          <w:sz w:val="36"/>
          <w:szCs w:val="36"/>
        </w:rPr>
        <w:t>Java</w:t>
      </w:r>
    </w:p>
    <w:tbl>
      <w:tblPr>
        <w:tblW w:w="714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41"/>
      </w:tblGrid>
      <w:tr w:rsidR="00023EFB" w14:paraId="1CA6128A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1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50A39" w14:textId="77777777" w:rsidR="00023EFB" w:rsidRDefault="0000000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public class </w:t>
            </w:r>
            <w:proofErr w:type="spellStart"/>
            <w:r>
              <w:rPr>
                <w:sz w:val="36"/>
                <w:szCs w:val="36"/>
              </w:rPr>
              <w:t>RockPaperScissors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br/>
              <w:t>{</w:t>
            </w:r>
          </w:p>
        </w:tc>
      </w:tr>
      <w:tr w:rsidR="00023EFB" w14:paraId="73330783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14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1F14E" w14:textId="77777777" w:rsidR="00023EFB" w:rsidRDefault="0000000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public static void </w:t>
            </w:r>
            <w:proofErr w:type="gramStart"/>
            <w:r>
              <w:rPr>
                <w:sz w:val="36"/>
                <w:szCs w:val="36"/>
              </w:rPr>
              <w:t>main(</w:t>
            </w:r>
            <w:proofErr w:type="gramEnd"/>
            <w:r>
              <w:rPr>
                <w:sz w:val="36"/>
                <w:szCs w:val="36"/>
              </w:rPr>
              <w:t xml:space="preserve">String[] </w:t>
            </w:r>
            <w:proofErr w:type="spellStart"/>
            <w:r>
              <w:rPr>
                <w:sz w:val="36"/>
                <w:szCs w:val="36"/>
              </w:rPr>
              <w:t>args</w:t>
            </w:r>
            <w:proofErr w:type="spellEnd"/>
            <w:r>
              <w:rPr>
                <w:sz w:val="36"/>
                <w:szCs w:val="36"/>
              </w:rPr>
              <w:t xml:space="preserve">) </w:t>
            </w:r>
            <w:r>
              <w:rPr>
                <w:sz w:val="36"/>
                <w:szCs w:val="36"/>
              </w:rPr>
              <w:br/>
              <w:t xml:space="preserve">   {</w:t>
            </w:r>
          </w:p>
        </w:tc>
      </w:tr>
      <w:tr w:rsidR="00023EFB" w14:paraId="25248522" w14:textId="77777777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714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4260D" w14:textId="77777777" w:rsidR="00023EFB" w:rsidRDefault="0000000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// Main method serves as the entry point.</w:t>
            </w:r>
          </w:p>
        </w:tc>
      </w:tr>
      <w:tr w:rsidR="00023EFB" w14:paraId="7473EB34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14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43CFA" w14:textId="77777777" w:rsidR="00023EFB" w:rsidRDefault="0000000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}</w:t>
            </w:r>
          </w:p>
        </w:tc>
      </w:tr>
      <w:tr w:rsidR="00023EFB" w14:paraId="5FB5D2E0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266D" w14:textId="77777777" w:rsidR="00023EFB" w:rsidRDefault="0000000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}</w:t>
            </w:r>
          </w:p>
        </w:tc>
      </w:tr>
    </w:tbl>
    <w:p w14:paraId="5D67CCD1" w14:textId="77777777" w:rsidR="00023EFB" w:rsidRDefault="00000000">
      <w:r>
        <w:rPr>
          <w:noProof/>
          <w:sz w:val="36"/>
          <w:szCs w:val="36"/>
        </w:rPr>
        <mc:AlternateContent>
          <mc:Choice Requires="wps">
            <w:drawing>
              <wp:inline distT="0" distB="0" distL="0" distR="0" wp14:anchorId="026DF314" wp14:editId="4F12E908">
                <wp:extent cx="41614728" cy="1271"/>
                <wp:effectExtent l="0" t="0" r="28572" b="36829"/>
                <wp:docPr id="1824506019" name="Horizontal Lin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3FFA520A" id="Horizontal Line 179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22947E9" w14:textId="77777777" w:rsidR="00023EFB" w:rsidRDefault="00000000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3. Initialize Components</w:t>
      </w:r>
    </w:p>
    <w:p w14:paraId="34B8BB9E" w14:textId="77777777" w:rsidR="00023EFB" w:rsidRDefault="00000000">
      <w:pPr>
        <w:numPr>
          <w:ilvl w:val="0"/>
          <w:numId w:val="2"/>
        </w:numPr>
      </w:pPr>
      <w:r>
        <w:rPr>
          <w:b/>
          <w:bCs/>
          <w:sz w:val="36"/>
          <w:szCs w:val="36"/>
        </w:rPr>
        <w:t>Game Rules</w:t>
      </w:r>
      <w:r>
        <w:rPr>
          <w:sz w:val="36"/>
          <w:szCs w:val="36"/>
        </w:rPr>
        <w:t xml:space="preserve">: </w:t>
      </w:r>
      <w:r>
        <w:rPr>
          <w:sz w:val="36"/>
          <w:szCs w:val="36"/>
        </w:rPr>
        <w:br/>
        <w:t>Winning conditions are Rock beats Scissors, Scissors beats Paper and Paper beats Rock.</w:t>
      </w:r>
      <w:r>
        <w:rPr>
          <w:sz w:val="36"/>
          <w:szCs w:val="36"/>
        </w:rPr>
        <w:br/>
        <w:t>Draw conditions are Rock – Rock, Paper – Paper and Scissors – Scissors.</w:t>
      </w:r>
    </w:p>
    <w:p w14:paraId="2E026D8C" w14:textId="77777777" w:rsidR="00023EFB" w:rsidRDefault="00000000">
      <w:pPr>
        <w:numPr>
          <w:ilvl w:val="0"/>
          <w:numId w:val="2"/>
        </w:numPr>
      </w:pPr>
      <w:r>
        <w:rPr>
          <w:b/>
          <w:bCs/>
          <w:sz w:val="36"/>
          <w:szCs w:val="36"/>
        </w:rPr>
        <w:t>User Input</w:t>
      </w:r>
      <w:r>
        <w:rPr>
          <w:sz w:val="36"/>
          <w:szCs w:val="36"/>
        </w:rPr>
        <w:t>: Set up a Scanner to allow the player to enter their choice.</w:t>
      </w:r>
    </w:p>
    <w:p w14:paraId="2E3162D6" w14:textId="77777777" w:rsidR="00023EFB" w:rsidRDefault="00000000">
      <w:pPr>
        <w:numPr>
          <w:ilvl w:val="0"/>
          <w:numId w:val="2"/>
        </w:numPr>
      </w:pPr>
      <w:r>
        <w:rPr>
          <w:b/>
          <w:bCs/>
          <w:sz w:val="36"/>
          <w:szCs w:val="36"/>
        </w:rPr>
        <w:t>Computer Move</w:t>
      </w:r>
      <w:r>
        <w:rPr>
          <w:sz w:val="36"/>
          <w:szCs w:val="36"/>
        </w:rPr>
        <w:t>: Use a Random number generator to simulate the computer's choice.</w:t>
      </w:r>
    </w:p>
    <w:p w14:paraId="37A97074" w14:textId="77777777" w:rsidR="00023EFB" w:rsidRDefault="00000000">
      <w:r>
        <w:rPr>
          <w:noProof/>
          <w:sz w:val="36"/>
          <w:szCs w:val="36"/>
        </w:rPr>
        <w:lastRenderedPageBreak/>
        <mc:AlternateContent>
          <mc:Choice Requires="wps">
            <w:drawing>
              <wp:inline distT="0" distB="0" distL="0" distR="0" wp14:anchorId="2382BC8A" wp14:editId="6987C270">
                <wp:extent cx="41614728" cy="1271"/>
                <wp:effectExtent l="0" t="0" r="28572" b="36829"/>
                <wp:docPr id="881350632" name="Horizontal Lin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6104FB5D" id="Horizontal Line 178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A4BDB44" w14:textId="77777777" w:rsidR="00023EFB" w:rsidRDefault="00000000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4. Main Game Loop</w:t>
      </w:r>
    </w:p>
    <w:p w14:paraId="4B27CAB2" w14:textId="77777777" w:rsidR="00023EFB" w:rsidRDefault="00000000">
      <w:pPr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Repeat the game until the player decides to quit.</w:t>
      </w:r>
    </w:p>
    <w:p w14:paraId="5097E668" w14:textId="77777777" w:rsidR="00023EFB" w:rsidRDefault="00000000">
      <w:pPr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Displayer players high score when prompting if they would like to play again.</w:t>
      </w:r>
    </w:p>
    <w:p w14:paraId="6E6EF227" w14:textId="77777777" w:rsidR="00023EFB" w:rsidRDefault="00000000">
      <w:pPr>
        <w:numPr>
          <w:ilvl w:val="0"/>
          <w:numId w:val="4"/>
        </w:numPr>
      </w:pPr>
      <w:r>
        <w:rPr>
          <w:b/>
          <w:bCs/>
          <w:sz w:val="36"/>
          <w:szCs w:val="36"/>
        </w:rPr>
        <w:t>Display Choices</w:t>
      </w:r>
      <w:r>
        <w:rPr>
          <w:sz w:val="36"/>
          <w:szCs w:val="36"/>
        </w:rPr>
        <w:t>: Prompt the user for their move (Rock, Paper, or Scissors).</w:t>
      </w:r>
    </w:p>
    <w:p w14:paraId="314CC239" w14:textId="77777777" w:rsidR="00023EFB" w:rsidRDefault="00000000">
      <w:pPr>
        <w:numPr>
          <w:ilvl w:val="0"/>
          <w:numId w:val="4"/>
        </w:numPr>
      </w:pPr>
      <w:r>
        <w:rPr>
          <w:b/>
          <w:bCs/>
          <w:sz w:val="36"/>
          <w:szCs w:val="36"/>
        </w:rPr>
        <w:t>Generate Computer's Move</w:t>
      </w:r>
      <w:r>
        <w:rPr>
          <w:sz w:val="36"/>
          <w:szCs w:val="36"/>
        </w:rPr>
        <w:t>: Randomly select one of the three options.</w:t>
      </w:r>
    </w:p>
    <w:p w14:paraId="68C3C884" w14:textId="77777777" w:rsidR="00023EFB" w:rsidRDefault="00000000">
      <w:pPr>
        <w:numPr>
          <w:ilvl w:val="0"/>
          <w:numId w:val="4"/>
        </w:numPr>
      </w:pPr>
      <w:r>
        <w:rPr>
          <w:b/>
          <w:bCs/>
          <w:sz w:val="36"/>
          <w:szCs w:val="36"/>
        </w:rPr>
        <w:t>Determine the Winner</w:t>
      </w:r>
      <w:r>
        <w:rPr>
          <w:sz w:val="36"/>
          <w:szCs w:val="36"/>
        </w:rPr>
        <w:t>:</w:t>
      </w:r>
    </w:p>
    <w:p w14:paraId="39F0588E" w14:textId="77777777" w:rsidR="00023EFB" w:rsidRDefault="00000000">
      <w:pPr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Compare user and computer moves based on the rules.</w:t>
      </w:r>
    </w:p>
    <w:p w14:paraId="548208F1" w14:textId="77777777" w:rsidR="00023EFB" w:rsidRDefault="00000000">
      <w:pPr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Display the result (win, lose, or draw).</w:t>
      </w:r>
    </w:p>
    <w:p w14:paraId="1B9DD8B9" w14:textId="77777777" w:rsidR="00023EFB" w:rsidRDefault="00000000">
      <w:pPr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Display the Computer and Player Choices (You Choice: Rock | Computer Choice: Paper).</w:t>
      </w:r>
    </w:p>
    <w:p w14:paraId="118FFC83" w14:textId="77777777" w:rsidR="00023EFB" w:rsidRDefault="00000000">
      <w:pPr>
        <w:numPr>
          <w:ilvl w:val="0"/>
          <w:numId w:val="4"/>
        </w:numPr>
      </w:pPr>
      <w:r>
        <w:rPr>
          <w:b/>
          <w:bCs/>
          <w:sz w:val="36"/>
          <w:szCs w:val="36"/>
        </w:rPr>
        <w:t>Score Updating</w:t>
      </w:r>
      <w:r>
        <w:rPr>
          <w:sz w:val="36"/>
          <w:szCs w:val="36"/>
        </w:rPr>
        <w:t>: Calculate the current score and update the high score.</w:t>
      </w:r>
    </w:p>
    <w:p w14:paraId="5BD6F61E" w14:textId="77777777" w:rsidR="00023EFB" w:rsidRDefault="00000000">
      <w:pPr>
        <w:numPr>
          <w:ilvl w:val="0"/>
          <w:numId w:val="4"/>
        </w:numPr>
      </w:pPr>
      <w:r>
        <w:rPr>
          <w:b/>
          <w:bCs/>
          <w:sz w:val="36"/>
          <w:szCs w:val="36"/>
        </w:rPr>
        <w:t>Ask for Replay</w:t>
      </w:r>
      <w:r>
        <w:rPr>
          <w:sz w:val="36"/>
          <w:szCs w:val="36"/>
        </w:rPr>
        <w:t>: Allow the user to play again or quit.</w:t>
      </w:r>
    </w:p>
    <w:p w14:paraId="60ACD681" w14:textId="77777777" w:rsidR="00023EFB" w:rsidRDefault="00000000">
      <w:r>
        <w:rPr>
          <w:noProof/>
          <w:sz w:val="36"/>
          <w:szCs w:val="36"/>
        </w:rPr>
        <mc:AlternateContent>
          <mc:Choice Requires="wps">
            <w:drawing>
              <wp:inline distT="0" distB="0" distL="0" distR="0" wp14:anchorId="183B2765" wp14:editId="306305F7">
                <wp:extent cx="41614728" cy="1271"/>
                <wp:effectExtent l="0" t="0" r="28572" b="36829"/>
                <wp:docPr id="1290342774" name="Horizontal Lin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6D8A3A42" id="Horizontal Line 177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61AE0B7F" w14:textId="77777777" w:rsidR="00023EFB" w:rsidRDefault="00000000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5. Helper commands</w:t>
      </w:r>
    </w:p>
    <w:p w14:paraId="6CFBF1E8" w14:textId="77777777" w:rsidR="00023EFB" w:rsidRDefault="00000000">
      <w:pPr>
        <w:numPr>
          <w:ilvl w:val="0"/>
          <w:numId w:val="5"/>
        </w:numPr>
      </w:pPr>
      <w:r>
        <w:rPr>
          <w:b/>
          <w:bCs/>
          <w:sz w:val="36"/>
          <w:szCs w:val="36"/>
        </w:rPr>
        <w:t>Display Rules</w:t>
      </w:r>
      <w:r>
        <w:rPr>
          <w:sz w:val="36"/>
          <w:szCs w:val="36"/>
        </w:rPr>
        <w:t>: A choice given to the player to display the rules (e.g., Help, Tips, Rules).</w:t>
      </w:r>
    </w:p>
    <w:p w14:paraId="187C4B44" w14:textId="77777777" w:rsidR="00023EFB" w:rsidRDefault="00000000">
      <w:pPr>
        <w:numPr>
          <w:ilvl w:val="0"/>
          <w:numId w:val="5"/>
        </w:numPr>
      </w:pPr>
      <w:r>
        <w:rPr>
          <w:b/>
          <w:bCs/>
          <w:sz w:val="36"/>
          <w:szCs w:val="36"/>
        </w:rPr>
        <w:t>Get Computer Move</w:t>
      </w:r>
      <w:r>
        <w:rPr>
          <w:sz w:val="36"/>
          <w:szCs w:val="36"/>
        </w:rPr>
        <w:t>: A Command given to test generate the computer’s choices.</w:t>
      </w:r>
    </w:p>
    <w:p w14:paraId="73603E73" w14:textId="77777777" w:rsidR="00023EFB" w:rsidRDefault="00000000">
      <w:pPr>
        <w:numPr>
          <w:ilvl w:val="0"/>
          <w:numId w:val="5"/>
        </w:numPr>
      </w:pPr>
      <w:r>
        <w:rPr>
          <w:b/>
          <w:bCs/>
          <w:sz w:val="36"/>
          <w:szCs w:val="36"/>
        </w:rPr>
        <w:lastRenderedPageBreak/>
        <w:t>Determine Winner</w:t>
      </w:r>
      <w:r>
        <w:rPr>
          <w:sz w:val="36"/>
          <w:szCs w:val="36"/>
        </w:rPr>
        <w:t>: A Command used to give a test win condition for either Player or Computer.</w:t>
      </w:r>
    </w:p>
    <w:p w14:paraId="4E48BE4F" w14:textId="77777777" w:rsidR="00023EFB" w:rsidRDefault="00000000">
      <w:r>
        <w:rPr>
          <w:noProof/>
          <w:sz w:val="36"/>
          <w:szCs w:val="36"/>
        </w:rPr>
        <mc:AlternateContent>
          <mc:Choice Requires="wps">
            <w:drawing>
              <wp:inline distT="0" distB="0" distL="0" distR="0" wp14:anchorId="61E89804" wp14:editId="331CAFA4">
                <wp:extent cx="41614728" cy="1271"/>
                <wp:effectExtent l="0" t="0" r="28572" b="36829"/>
                <wp:docPr id="84684392" name="Horizontal Lin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100B448" id="Horizontal Line 176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57B9B257" w14:textId="77777777" w:rsidR="00023EFB" w:rsidRDefault="00000000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6. Features to Expand</w:t>
      </w:r>
    </w:p>
    <w:p w14:paraId="09FBA50D" w14:textId="77777777" w:rsidR="00023EFB" w:rsidRDefault="00000000">
      <w:pPr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Add a score counter for the user and computer.</w:t>
      </w:r>
    </w:p>
    <w:p w14:paraId="15F7975A" w14:textId="77777777" w:rsidR="00023EFB" w:rsidRDefault="00000000">
      <w:pPr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Allow for more complex rules (e.g., Rock-Paper-Scissors-Lizard-Spock).</w:t>
      </w:r>
    </w:p>
    <w:p w14:paraId="567610F1" w14:textId="77777777" w:rsidR="00023EFB" w:rsidRDefault="00000000">
      <w:pPr>
        <w:numPr>
          <w:ilvl w:val="0"/>
          <w:numId w:val="6"/>
        </w:numPr>
      </w:pPr>
      <w:r>
        <w:rPr>
          <w:sz w:val="36"/>
          <w:szCs w:val="36"/>
        </w:rPr>
        <w:t>Use a graphical user interface (GUI) for a more interactive experience.</w:t>
      </w:r>
    </w:p>
    <w:sectPr w:rsidR="00023EF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3138B" w14:textId="77777777" w:rsidR="00E94A8D" w:rsidRDefault="00E94A8D">
      <w:pPr>
        <w:spacing w:after="0" w:line="240" w:lineRule="auto"/>
      </w:pPr>
      <w:r>
        <w:separator/>
      </w:r>
    </w:p>
  </w:endnote>
  <w:endnote w:type="continuationSeparator" w:id="0">
    <w:p w14:paraId="61980AD9" w14:textId="77777777" w:rsidR="00E94A8D" w:rsidRDefault="00E94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7E23F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A607C" w14:textId="77777777" w:rsidR="00E94A8D" w:rsidRDefault="00E94A8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B86F436" w14:textId="77777777" w:rsidR="00E94A8D" w:rsidRDefault="00E94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86C40" w14:textId="77777777" w:rsidR="00000000" w:rsidRDefault="00000000">
    <w:pPr>
      <w:pStyle w:val="Header"/>
    </w:pPr>
    <w:r>
      <w:t>Cole Cumiskey</w:t>
    </w:r>
  </w:p>
  <w:p w14:paraId="1FBD8B4C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771E"/>
    <w:multiLevelType w:val="multilevel"/>
    <w:tmpl w:val="072C974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13E62311"/>
    <w:multiLevelType w:val="multilevel"/>
    <w:tmpl w:val="0FC6A39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2" w15:restartNumberingAfterBreak="0">
    <w:nsid w:val="22901E1F"/>
    <w:multiLevelType w:val="multilevel"/>
    <w:tmpl w:val="8B6AF85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2BAE667C"/>
    <w:multiLevelType w:val="multilevel"/>
    <w:tmpl w:val="F15E5D9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5CDF2FD1"/>
    <w:multiLevelType w:val="multilevel"/>
    <w:tmpl w:val="5E38E57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72766981"/>
    <w:multiLevelType w:val="multilevel"/>
    <w:tmpl w:val="7034F9F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703628279">
    <w:abstractNumId w:val="5"/>
  </w:num>
  <w:num w:numId="2" w16cid:durableId="341780128">
    <w:abstractNumId w:val="3"/>
  </w:num>
  <w:num w:numId="3" w16cid:durableId="1099839268">
    <w:abstractNumId w:val="0"/>
  </w:num>
  <w:num w:numId="4" w16cid:durableId="1552493636">
    <w:abstractNumId w:val="1"/>
  </w:num>
  <w:num w:numId="5" w16cid:durableId="1556770797">
    <w:abstractNumId w:val="4"/>
  </w:num>
  <w:num w:numId="6" w16cid:durableId="993408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23EFB"/>
    <w:rsid w:val="00023EFB"/>
    <w:rsid w:val="007C7DB6"/>
    <w:rsid w:val="00D11589"/>
    <w:rsid w:val="00E9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19D5"/>
  <w15:docId w15:val="{7E923BE5-973B-42DD-9078-F24FFC77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Leito Cc187</dc:creator>
  <dc:description/>
  <cp:lastModifiedBy>Leito Cc187</cp:lastModifiedBy>
  <cp:revision>2</cp:revision>
  <dcterms:created xsi:type="dcterms:W3CDTF">2024-11-22T00:37:00Z</dcterms:created>
  <dcterms:modified xsi:type="dcterms:W3CDTF">2024-11-22T00:37:00Z</dcterms:modified>
</cp:coreProperties>
</file>